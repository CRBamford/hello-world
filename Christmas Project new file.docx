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62" w:rsidRDefault="000D6962">
      <w:r>
        <w:t>Christmas Project new file</w:t>
      </w:r>
      <w:bookmarkStart w:id="0" w:name="_GoBack"/>
      <w:bookmarkEnd w:id="0"/>
    </w:p>
    <w:sectPr w:rsidR="00EA1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62"/>
    <w:rsid w:val="000D6962"/>
    <w:rsid w:val="00EA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FD3EF-4B46-4768-BF0F-C71688E8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D0654787.dotm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 Solutions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Bamford</dc:creator>
  <cp:keywords/>
  <dc:description/>
  <cp:lastModifiedBy>Carolyn Bamford</cp:lastModifiedBy>
  <cp:revision>1</cp:revision>
  <dcterms:created xsi:type="dcterms:W3CDTF">2017-12-18T13:55:00Z</dcterms:created>
  <dcterms:modified xsi:type="dcterms:W3CDTF">2017-12-18T13:57:00Z</dcterms:modified>
</cp:coreProperties>
</file>